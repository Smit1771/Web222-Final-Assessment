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70D55" w14:textId="77777777" w:rsidR="00B56175" w:rsidRDefault="00B5617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7"/>
        <w:gridCol w:w="3108"/>
        <w:gridCol w:w="3095"/>
      </w:tblGrid>
      <w:tr w:rsidR="00F316AD" w:rsidRPr="001700F2" w14:paraId="0D75D768" w14:textId="77777777" w:rsidTr="001D7BD2">
        <w:trPr>
          <w:trHeight w:val="962"/>
        </w:trPr>
        <w:tc>
          <w:tcPr>
            <w:tcW w:w="9300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14:paraId="532D572A" w14:textId="4049BB8A" w:rsidR="00F316AD" w:rsidRPr="001D7BD2" w:rsidRDefault="00B56175" w:rsidP="00B56175">
            <w:pPr>
              <w:pStyle w:val="Title"/>
              <w:rPr>
                <w:rFonts w:ascii="Britannic Bold" w:hAnsi="Britannic Bold"/>
                <w:sz w:val="72"/>
                <w:szCs w:val="72"/>
              </w:rPr>
            </w:pPr>
            <w:r w:rsidRPr="001D7BD2">
              <w:rPr>
                <w:rFonts w:ascii="Britannic Bold" w:hAnsi="Britannic Bold"/>
                <w:sz w:val="72"/>
                <w:szCs w:val="72"/>
              </w:rPr>
              <w:t>SMITKUMAR</w:t>
            </w:r>
            <w:r w:rsidR="00D20DA9" w:rsidRPr="001D7BD2">
              <w:rPr>
                <w:rFonts w:ascii="Britannic Bold" w:hAnsi="Britannic Bold"/>
                <w:sz w:val="72"/>
                <w:szCs w:val="72"/>
              </w:rPr>
              <w:t xml:space="preserve"> </w:t>
            </w:r>
            <w:r w:rsidRPr="001D7BD2">
              <w:rPr>
                <w:rFonts w:ascii="Britannic Bold" w:hAnsi="Britannic Bold"/>
                <w:sz w:val="72"/>
                <w:szCs w:val="72"/>
              </w:rPr>
              <w:t>PATEL</w:t>
            </w:r>
          </w:p>
        </w:tc>
      </w:tr>
      <w:tr w:rsidR="00F316AD" w:rsidRPr="001700F2" w14:paraId="674CE3FC" w14:textId="77777777" w:rsidTr="00CD50FD">
        <w:trPr>
          <w:trHeight w:val="735"/>
        </w:trPr>
        <w:tc>
          <w:tcPr>
            <w:tcW w:w="3097" w:type="dxa"/>
            <w:tcBorders>
              <w:top w:val="single" w:sz="24" w:space="0" w:color="BF9268" w:themeColor="accent2"/>
            </w:tcBorders>
            <w:vAlign w:val="center"/>
          </w:tcPr>
          <w:p w14:paraId="7CD55F88" w14:textId="0D59406E" w:rsidR="00B56175" w:rsidRPr="001700F2" w:rsidRDefault="00B56175" w:rsidP="00B56175">
            <w:pPr>
              <w:jc w:val="center"/>
            </w:pPr>
            <w:r w:rsidRPr="001D7BD2">
              <w:rPr>
                <w:color w:val="auto"/>
              </w:rPr>
              <w:t>416, 100 Rowena Dr, North York, ON M3A 1P9</w:t>
            </w:r>
          </w:p>
        </w:tc>
        <w:tc>
          <w:tcPr>
            <w:tcW w:w="3108" w:type="dxa"/>
            <w:tcBorders>
              <w:top w:val="single" w:sz="24" w:space="0" w:color="BF9268" w:themeColor="accent2"/>
            </w:tcBorders>
            <w:vAlign w:val="center"/>
          </w:tcPr>
          <w:p w14:paraId="20BEF1CC" w14:textId="6725F50C" w:rsidR="00F316AD" w:rsidRPr="001700F2" w:rsidRDefault="00B56175" w:rsidP="00D20DA9">
            <w:pPr>
              <w:jc w:val="center"/>
            </w:pPr>
            <w:r w:rsidRPr="001D7BD2">
              <w:rPr>
                <w:color w:val="auto"/>
              </w:rPr>
              <w:t>Ph: 4379721716</w:t>
            </w:r>
          </w:p>
        </w:tc>
        <w:tc>
          <w:tcPr>
            <w:tcW w:w="3095" w:type="dxa"/>
            <w:tcBorders>
              <w:top w:val="single" w:sz="24" w:space="0" w:color="BF9268" w:themeColor="accent2"/>
            </w:tcBorders>
            <w:vAlign w:val="center"/>
          </w:tcPr>
          <w:p w14:paraId="584EEFA8" w14:textId="257C3FFB" w:rsidR="00F316AD" w:rsidRPr="001700F2" w:rsidRDefault="00B56175" w:rsidP="00D20DA9">
            <w:pPr>
              <w:jc w:val="center"/>
            </w:pPr>
            <w:r w:rsidRPr="001D7BD2">
              <w:rPr>
                <w:color w:val="auto"/>
              </w:rPr>
              <w:t>smitp0710@gmail.com</w:t>
            </w:r>
            <w:r w:rsidR="00D20DA9" w:rsidRPr="001D7BD2">
              <w:rPr>
                <w:color w:val="auto"/>
              </w:rPr>
              <w:t xml:space="preserve"> </w:t>
            </w:r>
          </w:p>
        </w:tc>
      </w:tr>
      <w:tr w:rsidR="00CD50FD" w:rsidRPr="001700F2" w14:paraId="73EC7991" w14:textId="77777777" w:rsidTr="00CD50FD">
        <w:trPr>
          <w:trHeight w:val="210"/>
        </w:trPr>
        <w:tc>
          <w:tcPr>
            <w:tcW w:w="3097" w:type="dxa"/>
            <w:tcBorders>
              <w:bottom w:val="single" w:sz="18" w:space="0" w:color="BF9268" w:themeColor="accent2"/>
            </w:tcBorders>
          </w:tcPr>
          <w:p w14:paraId="0BD3203A" w14:textId="77777777" w:rsidR="00CD50FD" w:rsidRPr="001700F2" w:rsidRDefault="00CD50FD" w:rsidP="00CD50FD"/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3D881734" w14:textId="77777777" w:rsidR="00CD50FD" w:rsidRPr="001700F2" w:rsidRDefault="00000000" w:rsidP="00D20DA9">
            <w:pPr>
              <w:pStyle w:val="Heading1"/>
            </w:pPr>
            <w:sdt>
              <w:sdtPr>
                <w:id w:val="1460613821"/>
                <w:placeholder>
                  <w:docPart w:val="92090BDCB09B426C9F747C70E243753C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OBJECTIVE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28EF0055" w14:textId="77777777" w:rsidR="00CD50FD" w:rsidRPr="001700F2" w:rsidRDefault="00CD50FD"/>
        </w:tc>
      </w:tr>
      <w:tr w:rsidR="00CD50FD" w:rsidRPr="001700F2" w14:paraId="43FE8A45" w14:textId="77777777" w:rsidTr="00CD50FD">
        <w:trPr>
          <w:trHeight w:val="210"/>
        </w:trPr>
        <w:tc>
          <w:tcPr>
            <w:tcW w:w="3097" w:type="dxa"/>
            <w:tcBorders>
              <w:top w:val="single" w:sz="18" w:space="0" w:color="BF9268" w:themeColor="accent2"/>
            </w:tcBorders>
          </w:tcPr>
          <w:p w14:paraId="5200B4D3" w14:textId="77777777" w:rsidR="00CD50FD" w:rsidRPr="001700F2" w:rsidRDefault="00CD50FD" w:rsidP="00CD50FD"/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0025D3F4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095" w:type="dxa"/>
            <w:tcBorders>
              <w:top w:val="single" w:sz="18" w:space="0" w:color="BF9268" w:themeColor="accent2"/>
            </w:tcBorders>
          </w:tcPr>
          <w:p w14:paraId="4640EE30" w14:textId="77777777" w:rsidR="00CD50FD" w:rsidRPr="001700F2" w:rsidRDefault="00CD50FD">
            <w:pPr>
              <w:rPr>
                <w:noProof/>
              </w:rPr>
            </w:pPr>
          </w:p>
        </w:tc>
      </w:tr>
      <w:tr w:rsidR="0040233B" w:rsidRPr="001700F2" w14:paraId="283C02AC" w14:textId="77777777" w:rsidTr="0040233B">
        <w:trPr>
          <w:trHeight w:val="1180"/>
        </w:trPr>
        <w:tc>
          <w:tcPr>
            <w:tcW w:w="9300" w:type="dxa"/>
            <w:gridSpan w:val="3"/>
            <w:vAlign w:val="center"/>
          </w:tcPr>
          <w:p w14:paraId="170B5156" w14:textId="15D0DA86" w:rsidR="0040233B" w:rsidRPr="001700F2" w:rsidRDefault="00B56175" w:rsidP="001B7A64">
            <w:pPr>
              <w:pStyle w:val="Text"/>
              <w:jc w:val="both"/>
            </w:pPr>
            <w:r w:rsidRPr="001D7BD2">
              <w:rPr>
                <w:rFonts w:ascii="Arial" w:eastAsia="Times New Roman" w:hAnsi="Arial" w:cs="Arial"/>
                <w:color w:val="auto"/>
                <w:szCs w:val="20"/>
                <w:lang w:bidi="en-US"/>
              </w:rPr>
              <w:t>To have growth oriented and challenging career, where I can contribute my knowledge and skills to the organization and enhance my experience through continuous learning and teamwork.</w:t>
            </w:r>
          </w:p>
        </w:tc>
      </w:tr>
      <w:tr w:rsidR="00CD50FD" w:rsidRPr="001700F2" w14:paraId="550698C0" w14:textId="77777777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14:paraId="213F3D54" w14:textId="77777777" w:rsidR="00CD50FD" w:rsidRPr="001700F2" w:rsidRDefault="00000000" w:rsidP="00D20DA9">
            <w:pPr>
              <w:pStyle w:val="Heading2"/>
            </w:pPr>
            <w:sdt>
              <w:sdtPr>
                <w:id w:val="-1907296240"/>
                <w:placeholder>
                  <w:docPart w:val="7C6DC276171A48689784412A176CA951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EDUCATION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908075200"/>
                <w:placeholder>
                  <w:docPart w:val="9FF507E5540C40F3ACBF042F9AFC834E"/>
                </w:placeholder>
                <w:temporary/>
                <w:showingPlcHdr/>
                <w15:appearance w15:val="hidden"/>
                <w:text/>
              </w:sdtPr>
              <w:sdtContent>
                <w:r w:rsidR="00D26A79" w:rsidRPr="00D26A79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122085E0" w14:textId="77777777" w:rsidR="00CD50FD" w:rsidRPr="001700F2" w:rsidRDefault="00000000" w:rsidP="00D20DA9">
            <w:pPr>
              <w:pStyle w:val="Heading1"/>
            </w:pPr>
            <w:sdt>
              <w:sdtPr>
                <w:id w:val="-1748876717"/>
                <w:placeholder>
                  <w:docPart w:val="46F3D33103E44CF88285A6CD48083752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EXPERIENCE</w:t>
                </w:r>
              </w:sdtContent>
            </w:sdt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04BCAB5C" w14:textId="77777777" w:rsidR="00CD50FD" w:rsidRPr="001700F2" w:rsidRDefault="00CD50FD"/>
        </w:tc>
      </w:tr>
      <w:tr w:rsidR="00CD50FD" w:rsidRPr="001700F2" w14:paraId="1CD2A9D9" w14:textId="77777777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  <w:vAlign w:val="center"/>
          </w:tcPr>
          <w:p w14:paraId="791EDDA8" w14:textId="77777777" w:rsidR="00CD50FD" w:rsidRPr="001700F2" w:rsidRDefault="00CD50FD" w:rsidP="0040233B">
            <w:pPr>
              <w:pStyle w:val="Heading2"/>
            </w:pPr>
          </w:p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302A630E" w14:textId="77777777" w:rsidR="00CD50FD" w:rsidRPr="001700F2" w:rsidRDefault="00CD50FD" w:rsidP="0040233B">
            <w:pPr>
              <w:pStyle w:val="Heading1"/>
            </w:pPr>
          </w:p>
        </w:tc>
        <w:tc>
          <w:tcPr>
            <w:tcW w:w="3095" w:type="dxa"/>
          </w:tcPr>
          <w:p w14:paraId="6526CEA6" w14:textId="77777777" w:rsidR="00CD50FD" w:rsidRPr="001700F2" w:rsidRDefault="00CD50FD"/>
        </w:tc>
      </w:tr>
      <w:tr w:rsidR="0040233B" w:rsidRPr="001700F2" w14:paraId="77B28638" w14:textId="77777777" w:rsidTr="00CD50FD">
        <w:trPr>
          <w:trHeight w:val="3403"/>
        </w:trPr>
        <w:tc>
          <w:tcPr>
            <w:tcW w:w="3097" w:type="dxa"/>
            <w:shd w:val="clear" w:color="auto" w:fill="F2F2F2" w:themeFill="background1" w:themeFillShade="F2"/>
          </w:tcPr>
          <w:p w14:paraId="58CAA0C1" w14:textId="77777777" w:rsidR="0040233B" w:rsidRPr="001700F2" w:rsidRDefault="0040233B" w:rsidP="0040233B">
            <w:pPr>
              <w:pStyle w:val="Text"/>
            </w:pPr>
          </w:p>
          <w:p w14:paraId="425B34FB" w14:textId="1E0EE816" w:rsidR="00B56175" w:rsidRPr="001D7BD2" w:rsidRDefault="00B56175" w:rsidP="00B56175">
            <w:pPr>
              <w:pStyle w:val="Text"/>
              <w:rPr>
                <w:color w:val="auto"/>
              </w:rPr>
            </w:pPr>
            <w:r w:rsidRPr="001D7BD2">
              <w:rPr>
                <w:color w:val="auto"/>
              </w:rPr>
              <w:t>Seneca College, North York</w:t>
            </w:r>
          </w:p>
          <w:p w14:paraId="3CEA5628" w14:textId="3DC68369" w:rsidR="00B56175" w:rsidRDefault="00B56175" w:rsidP="00B56175">
            <w:pPr>
              <w:rPr>
                <w:sz w:val="20"/>
                <w:szCs w:val="20"/>
              </w:rPr>
            </w:pPr>
            <w:r w:rsidRPr="001D7BD2">
              <w:rPr>
                <w:sz w:val="20"/>
                <w:szCs w:val="20"/>
              </w:rPr>
              <w:t>Computer Programming and Analysis.</w:t>
            </w:r>
          </w:p>
          <w:p w14:paraId="03AC2605" w14:textId="7E3B3D3E" w:rsidR="001B7A64" w:rsidRDefault="001B7A64" w:rsidP="00B56175">
            <w:pPr>
              <w:rPr>
                <w:sz w:val="20"/>
                <w:szCs w:val="20"/>
              </w:rPr>
            </w:pPr>
          </w:p>
          <w:p w14:paraId="41A972E7" w14:textId="0EF5F0E6" w:rsidR="001B7A64" w:rsidRDefault="001B7A64" w:rsidP="00B561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 School in India</w:t>
            </w:r>
          </w:p>
          <w:p w14:paraId="64180716" w14:textId="63384384" w:rsidR="00B56175" w:rsidRPr="00D334B6" w:rsidRDefault="001B7A64" w:rsidP="00B5617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Ryan International School</w:t>
            </w:r>
          </w:p>
          <w:p w14:paraId="0D53180B" w14:textId="77777777" w:rsidR="00D20DA9" w:rsidRPr="001700F2" w:rsidRDefault="00D20DA9" w:rsidP="0040233B">
            <w:pPr>
              <w:pStyle w:val="Text"/>
            </w:pPr>
          </w:p>
        </w:tc>
        <w:tc>
          <w:tcPr>
            <w:tcW w:w="6203" w:type="dxa"/>
            <w:gridSpan w:val="2"/>
            <w:vAlign w:val="center"/>
          </w:tcPr>
          <w:p w14:paraId="5147382F" w14:textId="085BF164" w:rsidR="0040233B" w:rsidRPr="001D7BD2" w:rsidRDefault="0040233B" w:rsidP="00D20DA9">
            <w:pPr>
              <w:pStyle w:val="Text"/>
              <w:rPr>
                <w:color w:val="auto"/>
                <w:sz w:val="21"/>
              </w:rPr>
            </w:pPr>
          </w:p>
          <w:p w14:paraId="344352F1" w14:textId="5684FDE1" w:rsidR="0040233B" w:rsidRPr="001D7BD2" w:rsidRDefault="00B92A05" w:rsidP="0040233B">
            <w:pPr>
              <w:pStyle w:val="SmallText"/>
              <w:rPr>
                <w:color w:val="auto"/>
              </w:rPr>
            </w:pPr>
            <w:proofErr w:type="gramStart"/>
            <w:r w:rsidRPr="001D7BD2">
              <w:rPr>
                <w:color w:val="auto"/>
              </w:rPr>
              <w:t>From :</w:t>
            </w:r>
            <w:proofErr w:type="gramEnd"/>
            <w:r w:rsidRPr="001D7BD2">
              <w:rPr>
                <w:color w:val="auto"/>
              </w:rPr>
              <w:t xml:space="preserve"> May 2021 – Aug 2021</w:t>
            </w:r>
          </w:p>
          <w:p w14:paraId="15D1C8A9" w14:textId="6C7524C8" w:rsidR="0040233B" w:rsidRPr="001D7BD2" w:rsidRDefault="00B92A05" w:rsidP="0040233B">
            <w:pPr>
              <w:pStyle w:val="Text"/>
              <w:rPr>
                <w:color w:val="auto"/>
              </w:rPr>
            </w:pPr>
            <w:r w:rsidRPr="001D7BD2">
              <w:rPr>
                <w:color w:val="auto"/>
              </w:rPr>
              <w:t>Customer Service Representative</w:t>
            </w:r>
            <w:r w:rsidR="00D20DA9" w:rsidRPr="001D7BD2">
              <w:rPr>
                <w:color w:val="auto"/>
              </w:rPr>
              <w:t xml:space="preserve"> </w:t>
            </w:r>
            <w:r w:rsidR="0040233B" w:rsidRPr="001D7BD2">
              <w:rPr>
                <w:color w:val="auto"/>
              </w:rPr>
              <w:t xml:space="preserve">• </w:t>
            </w:r>
            <w:r w:rsidRPr="001D7BD2">
              <w:rPr>
                <w:color w:val="auto"/>
              </w:rPr>
              <w:t>Cashier</w:t>
            </w:r>
            <w:r w:rsidR="00D20DA9" w:rsidRPr="001D7BD2">
              <w:rPr>
                <w:color w:val="auto"/>
              </w:rPr>
              <w:t xml:space="preserve"> </w:t>
            </w:r>
            <w:r w:rsidR="0040233B" w:rsidRPr="001D7BD2">
              <w:rPr>
                <w:color w:val="auto"/>
              </w:rPr>
              <w:t xml:space="preserve">• </w:t>
            </w:r>
            <w:r w:rsidRPr="001D7BD2">
              <w:rPr>
                <w:color w:val="auto"/>
              </w:rPr>
              <w:t>Big Bazaar</w:t>
            </w:r>
          </w:p>
          <w:p w14:paraId="2C0BBE75" w14:textId="77777777" w:rsidR="0040233B" w:rsidRPr="001D7BD2" w:rsidRDefault="0040233B" w:rsidP="0040233B">
            <w:pPr>
              <w:pStyle w:val="Text"/>
              <w:rPr>
                <w:color w:val="auto"/>
                <w:sz w:val="21"/>
              </w:rPr>
            </w:pPr>
          </w:p>
          <w:p w14:paraId="3A120034" w14:textId="4C95FC90" w:rsidR="00B92A05" w:rsidRPr="001D7BD2" w:rsidRDefault="00B92A05" w:rsidP="001B7A64">
            <w:pPr>
              <w:pStyle w:val="Text"/>
              <w:jc w:val="both"/>
              <w:rPr>
                <w:color w:val="auto"/>
              </w:rPr>
            </w:pPr>
            <w:r w:rsidRPr="001D7BD2">
              <w:rPr>
                <w:color w:val="auto"/>
              </w:rPr>
              <w:t>Operating a cash registrar by scanning products and displaying cost on monitor screen.</w:t>
            </w:r>
          </w:p>
          <w:p w14:paraId="49AF95F7" w14:textId="70190443" w:rsidR="00B92A05" w:rsidRPr="001D7BD2" w:rsidRDefault="00B92A05" w:rsidP="001B7A64">
            <w:pPr>
              <w:jc w:val="both"/>
              <w:rPr>
                <w:color w:val="auto"/>
                <w:sz w:val="20"/>
                <w:szCs w:val="20"/>
              </w:rPr>
            </w:pPr>
            <w:r w:rsidRPr="001D7BD2">
              <w:rPr>
                <w:color w:val="auto"/>
                <w:sz w:val="20"/>
                <w:szCs w:val="20"/>
              </w:rPr>
              <w:t>Adheres to all company policies and standard operating procedures.</w:t>
            </w:r>
          </w:p>
          <w:p w14:paraId="03BA94C5" w14:textId="11B078AB" w:rsidR="0040233B" w:rsidRPr="001D7BD2" w:rsidRDefault="00B92A05" w:rsidP="001B7A64">
            <w:pPr>
              <w:pStyle w:val="Text"/>
              <w:jc w:val="both"/>
              <w:rPr>
                <w:color w:val="auto"/>
              </w:rPr>
            </w:pPr>
            <w:r w:rsidRPr="001D7BD2">
              <w:rPr>
                <w:color w:val="auto"/>
              </w:rPr>
              <w:t>Prepare bills/good receipts of products from customers at POS.</w:t>
            </w:r>
          </w:p>
          <w:p w14:paraId="530C6646" w14:textId="77777777" w:rsidR="00B92A05" w:rsidRDefault="00B92A05" w:rsidP="00B92A05">
            <w:pPr>
              <w:rPr>
                <w:color w:val="auto"/>
              </w:rPr>
            </w:pPr>
          </w:p>
          <w:p w14:paraId="5EC26288" w14:textId="77777777" w:rsidR="003F4F49" w:rsidRDefault="003F4F49" w:rsidP="00B92A05">
            <w:pPr>
              <w:rPr>
                <w:color w:val="auto"/>
              </w:rPr>
            </w:pPr>
          </w:p>
          <w:p w14:paraId="09754FE0" w14:textId="5300B22D" w:rsidR="003F4F49" w:rsidRDefault="003F4F49" w:rsidP="00B92A05">
            <w:pPr>
              <w:rPr>
                <w:color w:val="auto"/>
              </w:rPr>
            </w:pPr>
            <w:r>
              <w:rPr>
                <w:color w:val="auto"/>
              </w:rPr>
              <w:t>From: May 2022 – Present</w:t>
            </w:r>
          </w:p>
          <w:p w14:paraId="366039C4" w14:textId="77777777" w:rsidR="003F4F49" w:rsidRDefault="003F4F49" w:rsidP="00B92A05">
            <w:pPr>
              <w:rPr>
                <w:color w:val="auto"/>
              </w:rPr>
            </w:pPr>
            <w:r>
              <w:rPr>
                <w:color w:val="auto"/>
              </w:rPr>
              <w:t>Employee at Tim Hortons</w:t>
            </w:r>
          </w:p>
          <w:p w14:paraId="005A6F39" w14:textId="77777777" w:rsidR="003F4F49" w:rsidRDefault="003F4F49" w:rsidP="00B92A05">
            <w:pPr>
              <w:rPr>
                <w:color w:val="auto"/>
              </w:rPr>
            </w:pPr>
          </w:p>
          <w:p w14:paraId="599657C8" w14:textId="4ECA8D8E" w:rsidR="003F4F49" w:rsidRPr="001D7BD2" w:rsidRDefault="003F4F49" w:rsidP="00B92A05">
            <w:pPr>
              <w:rPr>
                <w:color w:val="auto"/>
              </w:rPr>
            </w:pPr>
            <w:r>
              <w:rPr>
                <w:color w:val="auto"/>
              </w:rPr>
              <w:t xml:space="preserve">Front cash associate, completing guest orders smoothly and efficiently. </w:t>
            </w:r>
          </w:p>
        </w:tc>
      </w:tr>
      <w:tr w:rsidR="00CD50FD" w:rsidRPr="001700F2" w14:paraId="05C36C27" w14:textId="77777777" w:rsidTr="00CD50FD">
        <w:trPr>
          <w:trHeight w:val="220"/>
        </w:trPr>
        <w:tc>
          <w:tcPr>
            <w:tcW w:w="3097" w:type="dxa"/>
            <w:vMerge w:val="restart"/>
            <w:shd w:val="clear" w:color="auto" w:fill="F2F2F2" w:themeFill="background1" w:themeFillShade="F2"/>
            <w:vAlign w:val="center"/>
          </w:tcPr>
          <w:p w14:paraId="16D40822" w14:textId="77777777" w:rsidR="00CD50FD" w:rsidRPr="001700F2" w:rsidRDefault="00000000" w:rsidP="00D20DA9">
            <w:pPr>
              <w:pStyle w:val="Heading2"/>
            </w:pPr>
            <w:sdt>
              <w:sdtPr>
                <w:id w:val="1066377136"/>
                <w:placeholder>
                  <w:docPart w:val="A71661DF997B42D692258F16D837DCAB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D26A79">
                  <w:t>KEY SKILLS</w:t>
                </w:r>
              </w:sdtContent>
            </w:sdt>
            <w:r w:rsidR="00D26A79">
              <w:t xml:space="preserve"> </w:t>
            </w:r>
            <w:sdt>
              <w:sdtPr>
                <w:rPr>
                  <w:rStyle w:val="Accent"/>
                </w:rPr>
                <w:id w:val="-1622227774"/>
                <w:placeholder>
                  <w:docPart w:val="53F084312985430A883B2B3528986621"/>
                </w:placeholder>
                <w:temporary/>
                <w:showingPlcHdr/>
                <w15:appearance w15:val="hidden"/>
                <w:text/>
              </w:sdtPr>
              <w:sdtContent>
                <w:r w:rsidR="00D26A79" w:rsidRPr="00914100">
                  <w:rPr>
                    <w:rStyle w:val="Accent"/>
                  </w:rPr>
                  <w:t>—</w:t>
                </w:r>
              </w:sdtContent>
            </w:sdt>
          </w:p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14:paraId="5F48C882" w14:textId="77777777" w:rsidR="00CD50FD" w:rsidRPr="001700F2" w:rsidRDefault="00000000" w:rsidP="00D20DA9">
            <w:pPr>
              <w:pStyle w:val="Heading1"/>
            </w:pPr>
            <w:sdt>
              <w:sdtPr>
                <w:id w:val="-1955778421"/>
                <w:placeholder>
                  <w:docPart w:val="3B341C2700894751ADF0AD95C9178B55"/>
                </w:placeholder>
                <w:temporary/>
                <w:showingPlcHdr/>
                <w15:appearance w15:val="hidden"/>
                <w:text/>
              </w:sdtPr>
              <w:sdtContent>
                <w:r w:rsidR="00D20DA9" w:rsidRPr="001700F2">
                  <w:t>COMMUNICATION</w:t>
                </w:r>
              </w:sdtContent>
            </w:sdt>
            <w:r w:rsidR="00D20DA9" w:rsidRPr="001700F2">
              <w:t xml:space="preserve"> </w:t>
            </w:r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14:paraId="0640F9FF" w14:textId="77777777" w:rsidR="00CD50FD" w:rsidRPr="001700F2" w:rsidRDefault="00CD50FD"/>
        </w:tc>
      </w:tr>
      <w:tr w:rsidR="00CD50FD" w:rsidRPr="001700F2" w14:paraId="1B8C0295" w14:textId="77777777" w:rsidTr="00CD50FD">
        <w:trPr>
          <w:trHeight w:val="220"/>
        </w:trPr>
        <w:tc>
          <w:tcPr>
            <w:tcW w:w="3097" w:type="dxa"/>
            <w:vMerge/>
            <w:shd w:val="clear" w:color="auto" w:fill="F2F2F2" w:themeFill="background1" w:themeFillShade="F2"/>
            <w:vAlign w:val="center"/>
          </w:tcPr>
          <w:p w14:paraId="3518D6B5" w14:textId="77777777" w:rsidR="00CD50FD" w:rsidRPr="001700F2" w:rsidRDefault="00CD50FD" w:rsidP="00CD50FD">
            <w:pPr>
              <w:pStyle w:val="Heading2"/>
              <w:rPr>
                <w:spacing w:val="32"/>
              </w:rPr>
            </w:pPr>
          </w:p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14:paraId="14F19C9F" w14:textId="77777777" w:rsidR="00CD50FD" w:rsidRPr="001700F2" w:rsidRDefault="00CD50FD" w:rsidP="00CD50FD">
            <w:pPr>
              <w:pStyle w:val="Heading1"/>
            </w:pPr>
          </w:p>
        </w:tc>
        <w:tc>
          <w:tcPr>
            <w:tcW w:w="3095" w:type="dxa"/>
          </w:tcPr>
          <w:p w14:paraId="14124273" w14:textId="77777777" w:rsidR="00CD50FD" w:rsidRPr="001700F2" w:rsidRDefault="00CD50FD"/>
        </w:tc>
      </w:tr>
      <w:tr w:rsidR="00CD50FD" w:rsidRPr="001700F2" w14:paraId="3E7473D2" w14:textId="77777777" w:rsidTr="001B7A64">
        <w:trPr>
          <w:trHeight w:val="3379"/>
        </w:trPr>
        <w:tc>
          <w:tcPr>
            <w:tcW w:w="3097" w:type="dxa"/>
            <w:shd w:val="clear" w:color="auto" w:fill="F2F2F2" w:themeFill="background1" w:themeFillShade="F2"/>
            <w:vAlign w:val="center"/>
          </w:tcPr>
          <w:p w14:paraId="3F60F88F" w14:textId="4BFB01B2" w:rsidR="00D20DA9" w:rsidRPr="001D7BD2" w:rsidRDefault="00B92A05" w:rsidP="00B92A05">
            <w:pPr>
              <w:pStyle w:val="Text"/>
              <w:rPr>
                <w:color w:val="auto"/>
              </w:rPr>
            </w:pPr>
            <w:r w:rsidRPr="001D7BD2">
              <w:rPr>
                <w:color w:val="auto"/>
              </w:rPr>
              <w:t>Positive Attitude</w:t>
            </w:r>
          </w:p>
          <w:p w14:paraId="777CDFC1" w14:textId="6BF6981F" w:rsidR="00B92A05" w:rsidRPr="001D7BD2" w:rsidRDefault="001D7BD2" w:rsidP="00B92A05">
            <w:pPr>
              <w:rPr>
                <w:rFonts w:cstheme="minorHAnsi"/>
                <w:color w:val="auto"/>
                <w:sz w:val="20"/>
                <w:szCs w:val="20"/>
              </w:rPr>
            </w:pPr>
            <w:r w:rsidRPr="001D7BD2">
              <w:rPr>
                <w:rFonts w:cstheme="minorHAnsi"/>
                <w:color w:val="auto"/>
                <w:sz w:val="20"/>
                <w:szCs w:val="20"/>
              </w:rPr>
              <w:t>Proficiency in Microsoft Office Applications</w:t>
            </w:r>
          </w:p>
          <w:p w14:paraId="6E36BEAA" w14:textId="45CE9E1D" w:rsidR="001D7BD2" w:rsidRPr="001D7BD2" w:rsidRDefault="001D7BD2" w:rsidP="00B92A05">
            <w:pPr>
              <w:rPr>
                <w:rFonts w:cstheme="minorHAnsi"/>
                <w:color w:val="auto"/>
                <w:sz w:val="20"/>
                <w:szCs w:val="20"/>
              </w:rPr>
            </w:pPr>
            <w:r w:rsidRPr="001D7BD2">
              <w:rPr>
                <w:rFonts w:cstheme="minorHAnsi"/>
                <w:color w:val="auto"/>
                <w:sz w:val="20"/>
                <w:szCs w:val="20"/>
              </w:rPr>
              <w:t>Keen to learn and adapt different situations</w:t>
            </w:r>
          </w:p>
          <w:p w14:paraId="229485A5" w14:textId="02F863B9" w:rsidR="001D7BD2" w:rsidRPr="001D7BD2" w:rsidRDefault="001D7BD2" w:rsidP="00B92A05">
            <w:pPr>
              <w:rPr>
                <w:rFonts w:cstheme="minorHAnsi"/>
                <w:color w:val="auto"/>
                <w:sz w:val="20"/>
                <w:szCs w:val="20"/>
              </w:rPr>
            </w:pPr>
            <w:r w:rsidRPr="001D7BD2">
              <w:rPr>
                <w:rFonts w:cstheme="minorHAnsi"/>
                <w:color w:val="auto"/>
                <w:sz w:val="20"/>
                <w:szCs w:val="20"/>
              </w:rPr>
              <w:t xml:space="preserve">Teamwork and good </w:t>
            </w:r>
            <w:proofErr w:type="gramStart"/>
            <w:r w:rsidRPr="001D7BD2">
              <w:rPr>
                <w:rFonts w:cstheme="minorHAnsi"/>
                <w:color w:val="auto"/>
                <w:sz w:val="20"/>
                <w:szCs w:val="20"/>
              </w:rPr>
              <w:t>problem solving</w:t>
            </w:r>
            <w:proofErr w:type="gramEnd"/>
            <w:r w:rsidRPr="001D7BD2">
              <w:rPr>
                <w:rFonts w:cstheme="minorHAnsi"/>
                <w:color w:val="auto"/>
                <w:sz w:val="20"/>
                <w:szCs w:val="20"/>
              </w:rPr>
              <w:t xml:space="preserve"> skills</w:t>
            </w:r>
          </w:p>
          <w:p w14:paraId="0E1669D5" w14:textId="744B8D34" w:rsidR="001D7BD2" w:rsidRPr="001D7BD2" w:rsidRDefault="001D7BD2" w:rsidP="00B92A05">
            <w:pPr>
              <w:rPr>
                <w:rFonts w:cstheme="minorHAnsi"/>
                <w:color w:val="auto"/>
                <w:sz w:val="20"/>
                <w:szCs w:val="20"/>
              </w:rPr>
            </w:pPr>
            <w:r w:rsidRPr="001D7BD2">
              <w:rPr>
                <w:rFonts w:cstheme="minorHAnsi"/>
                <w:color w:val="auto"/>
                <w:sz w:val="20"/>
                <w:szCs w:val="20"/>
              </w:rPr>
              <w:t>Ability to work in fast paced environment</w:t>
            </w:r>
          </w:p>
          <w:p w14:paraId="062C53CE" w14:textId="77777777" w:rsidR="00CD50FD" w:rsidRPr="001D7BD2" w:rsidRDefault="00CD50FD" w:rsidP="00CD50FD">
            <w:pPr>
              <w:pStyle w:val="Text"/>
              <w:rPr>
                <w:color w:val="auto"/>
              </w:rPr>
            </w:pPr>
          </w:p>
        </w:tc>
        <w:tc>
          <w:tcPr>
            <w:tcW w:w="6203" w:type="dxa"/>
            <w:gridSpan w:val="2"/>
            <w:vAlign w:val="center"/>
          </w:tcPr>
          <w:p w14:paraId="6F17B5F7" w14:textId="0259E195" w:rsidR="00D20DA9" w:rsidRPr="001B7A64" w:rsidRDefault="00E5365B" w:rsidP="001B7A64">
            <w:pPr>
              <w:pStyle w:val="Text"/>
              <w:jc w:val="both"/>
              <w:rPr>
                <w:color w:val="auto"/>
              </w:rPr>
            </w:pPr>
            <w:r w:rsidRPr="001B7A64">
              <w:rPr>
                <w:color w:val="auto"/>
              </w:rPr>
              <w:t xml:space="preserve">Actively Interactive and intended to initiate conversations with customers. Greeting </w:t>
            </w:r>
            <w:r w:rsidR="001B7A64" w:rsidRPr="001B7A64">
              <w:rPr>
                <w:color w:val="auto"/>
              </w:rPr>
              <w:t>them with a smiling face, making them feel respected. Productive with tasks assigned. Customer Oriented person willing to work with an organization with great value and work ethics.</w:t>
            </w:r>
          </w:p>
          <w:p w14:paraId="7BACCA2D" w14:textId="77777777" w:rsidR="00D20DA9" w:rsidRPr="001700F2" w:rsidRDefault="00D20DA9" w:rsidP="00D20DA9">
            <w:pPr>
              <w:pStyle w:val="Text"/>
            </w:pPr>
            <w:r w:rsidRPr="001700F2">
              <w:t xml:space="preserve"> </w:t>
            </w:r>
          </w:p>
          <w:p w14:paraId="2ED50D85" w14:textId="77777777" w:rsidR="00CD50FD" w:rsidRPr="001700F2" w:rsidRDefault="00CD50FD" w:rsidP="00CD50FD">
            <w:pPr>
              <w:pStyle w:val="Text"/>
            </w:pPr>
          </w:p>
        </w:tc>
      </w:tr>
      <w:tr w:rsidR="001B7A64" w:rsidRPr="001700F2" w14:paraId="5A9318AC" w14:textId="77777777" w:rsidTr="00CD50FD">
        <w:trPr>
          <w:gridAfter w:val="2"/>
          <w:wAfter w:w="6203" w:type="dxa"/>
          <w:trHeight w:val="276"/>
        </w:trPr>
        <w:tc>
          <w:tcPr>
            <w:tcW w:w="3097" w:type="dxa"/>
            <w:vMerge w:val="restart"/>
            <w:shd w:val="clear" w:color="auto" w:fill="F2F2F2" w:themeFill="background1" w:themeFillShade="F2"/>
          </w:tcPr>
          <w:p w14:paraId="148C043A" w14:textId="77777777" w:rsidR="001B7A64" w:rsidRPr="001700F2" w:rsidRDefault="001B7A64"/>
        </w:tc>
      </w:tr>
      <w:tr w:rsidR="001B7A64" w:rsidRPr="001700F2" w14:paraId="5099F691" w14:textId="77777777" w:rsidTr="00CD50FD">
        <w:trPr>
          <w:gridAfter w:val="2"/>
          <w:wAfter w:w="6203" w:type="dxa"/>
          <w:trHeight w:val="276"/>
        </w:trPr>
        <w:tc>
          <w:tcPr>
            <w:tcW w:w="3097" w:type="dxa"/>
            <w:vMerge/>
            <w:shd w:val="clear" w:color="auto" w:fill="F2F2F2" w:themeFill="background1" w:themeFillShade="F2"/>
          </w:tcPr>
          <w:p w14:paraId="582661B0" w14:textId="77777777" w:rsidR="001B7A64" w:rsidRPr="001700F2" w:rsidRDefault="001B7A64"/>
        </w:tc>
      </w:tr>
      <w:tr w:rsidR="001B7A64" w:rsidRPr="001700F2" w14:paraId="5FE58D5A" w14:textId="77777777" w:rsidTr="00CD50FD">
        <w:trPr>
          <w:gridAfter w:val="2"/>
          <w:wAfter w:w="6203" w:type="dxa"/>
          <w:trHeight w:val="1366"/>
        </w:trPr>
        <w:tc>
          <w:tcPr>
            <w:tcW w:w="3097" w:type="dxa"/>
            <w:shd w:val="clear" w:color="auto" w:fill="F2F2F2" w:themeFill="background1" w:themeFillShade="F2"/>
          </w:tcPr>
          <w:p w14:paraId="3D94F896" w14:textId="77777777" w:rsidR="001B7A64" w:rsidRPr="001700F2" w:rsidRDefault="001B7A64"/>
        </w:tc>
      </w:tr>
    </w:tbl>
    <w:p w14:paraId="550B4760" w14:textId="77777777" w:rsidR="00C55D85" w:rsidRPr="001700F2" w:rsidRDefault="00C55D85"/>
    <w:sectPr w:rsidR="00C55D85" w:rsidRPr="001700F2" w:rsidSect="00F316AD">
      <w:headerReference w:type="default" r:id="rId6"/>
      <w:pgSz w:w="12240" w:h="15840" w:code="1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2AEAA" w14:textId="77777777" w:rsidR="00626487" w:rsidRDefault="00626487" w:rsidP="00F316AD">
      <w:r>
        <w:separator/>
      </w:r>
    </w:p>
  </w:endnote>
  <w:endnote w:type="continuationSeparator" w:id="0">
    <w:p w14:paraId="687020C3" w14:textId="77777777" w:rsidR="00626487" w:rsidRDefault="00626487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DE4E5" w14:textId="77777777" w:rsidR="00626487" w:rsidRDefault="00626487" w:rsidP="00F316AD">
      <w:r>
        <w:separator/>
      </w:r>
    </w:p>
  </w:footnote>
  <w:footnote w:type="continuationSeparator" w:id="0">
    <w:p w14:paraId="1C6EC289" w14:textId="77777777" w:rsidR="00626487" w:rsidRDefault="00626487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E716F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AA08DB0" wp14:editId="3C687A32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F4FB414" id="Rectangle 7" o:spid="_x0000_s1026" alt="&quot;&quot;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" fillcolor="#303848 [3204]" stroked="f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75"/>
    <w:rsid w:val="000C096D"/>
    <w:rsid w:val="001700F2"/>
    <w:rsid w:val="001871FF"/>
    <w:rsid w:val="001B7A64"/>
    <w:rsid w:val="001D7BD2"/>
    <w:rsid w:val="001F4150"/>
    <w:rsid w:val="0029715D"/>
    <w:rsid w:val="003F4F49"/>
    <w:rsid w:val="0040233B"/>
    <w:rsid w:val="00417663"/>
    <w:rsid w:val="004D0355"/>
    <w:rsid w:val="004E6224"/>
    <w:rsid w:val="005D2581"/>
    <w:rsid w:val="00617740"/>
    <w:rsid w:val="00626487"/>
    <w:rsid w:val="006C60E6"/>
    <w:rsid w:val="00802059"/>
    <w:rsid w:val="0089710E"/>
    <w:rsid w:val="00914100"/>
    <w:rsid w:val="00A74E15"/>
    <w:rsid w:val="00AA0CCB"/>
    <w:rsid w:val="00B56175"/>
    <w:rsid w:val="00B92A05"/>
    <w:rsid w:val="00C00740"/>
    <w:rsid w:val="00C55D85"/>
    <w:rsid w:val="00C576D3"/>
    <w:rsid w:val="00CD50FD"/>
    <w:rsid w:val="00D20DA9"/>
    <w:rsid w:val="00D26A79"/>
    <w:rsid w:val="00D334B6"/>
    <w:rsid w:val="00DD5C35"/>
    <w:rsid w:val="00E5365B"/>
    <w:rsid w:val="00EA03EF"/>
    <w:rsid w:val="00F3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4789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29715D"/>
    <w:pPr>
      <w:spacing w:before="120" w:after="120"/>
      <w:jc w:val="center"/>
    </w:pPr>
    <w:rPr>
      <w:rFonts w:cs="Times New Roman (Body CS)"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29715D"/>
    <w:rPr>
      <w:rFonts w:cs="Times New Roman (Body CS)"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uiPriority w:val="3"/>
    <w:qFormat/>
    <w:rsid w:val="0040233B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40233B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914100"/>
    <w:rPr>
      <w:color w:val="67482C" w:themeColor="accent2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itp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090BDCB09B426C9F747C70E2437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7101F-0EA2-4C2E-8C6A-36F222E8F24B}"/>
      </w:docPartPr>
      <w:docPartBody>
        <w:p w:rsidR="00C00F83" w:rsidRDefault="0098714A">
          <w:pPr>
            <w:pStyle w:val="92090BDCB09B426C9F747C70E243753C"/>
          </w:pPr>
          <w:r w:rsidRPr="001700F2">
            <w:t>OBJECTIVE</w:t>
          </w:r>
        </w:p>
      </w:docPartBody>
    </w:docPart>
    <w:docPart>
      <w:docPartPr>
        <w:name w:val="7C6DC276171A48689784412A176CA9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5AFB2-C46A-461B-ACEA-ADEA907FF362}"/>
      </w:docPartPr>
      <w:docPartBody>
        <w:p w:rsidR="00C00F83" w:rsidRDefault="0098714A">
          <w:pPr>
            <w:pStyle w:val="7C6DC276171A48689784412A176CA951"/>
          </w:pPr>
          <w:r w:rsidRPr="001700F2">
            <w:t>EDUCATION</w:t>
          </w:r>
        </w:p>
      </w:docPartBody>
    </w:docPart>
    <w:docPart>
      <w:docPartPr>
        <w:name w:val="9FF507E5540C40F3ACBF042F9AFC8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B53408-F846-4682-9BFF-37434563E154}"/>
      </w:docPartPr>
      <w:docPartBody>
        <w:p w:rsidR="00C00F83" w:rsidRDefault="0098714A">
          <w:pPr>
            <w:pStyle w:val="9FF507E5540C40F3ACBF042F9AFC834E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46F3D33103E44CF88285A6CD48083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6DED06-826F-4501-A3CC-0B4ED52DED60}"/>
      </w:docPartPr>
      <w:docPartBody>
        <w:p w:rsidR="00C00F83" w:rsidRDefault="0098714A">
          <w:pPr>
            <w:pStyle w:val="46F3D33103E44CF88285A6CD48083752"/>
          </w:pPr>
          <w:r w:rsidRPr="001700F2">
            <w:t>EXPERIENCE</w:t>
          </w:r>
        </w:p>
      </w:docPartBody>
    </w:docPart>
    <w:docPart>
      <w:docPartPr>
        <w:name w:val="A71661DF997B42D692258F16D837D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D3C13-579C-45C0-AB56-5905130B19A6}"/>
      </w:docPartPr>
      <w:docPartBody>
        <w:p w:rsidR="00C00F83" w:rsidRDefault="0098714A">
          <w:pPr>
            <w:pStyle w:val="A71661DF997B42D692258F16D837DCAB"/>
          </w:pPr>
          <w:r w:rsidRPr="00D26A79">
            <w:t>KEY SKILLS</w:t>
          </w:r>
        </w:p>
      </w:docPartBody>
    </w:docPart>
    <w:docPart>
      <w:docPartPr>
        <w:name w:val="53F084312985430A883B2B35289866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BDED56-2A20-4BAB-ADC4-8ECD0909AECF}"/>
      </w:docPartPr>
      <w:docPartBody>
        <w:p w:rsidR="00C00F83" w:rsidRDefault="0098714A">
          <w:pPr>
            <w:pStyle w:val="53F084312985430A883B2B3528986621"/>
          </w:pPr>
          <w:r w:rsidRPr="00914100">
            <w:rPr>
              <w:rStyle w:val="Accent"/>
            </w:rPr>
            <w:t>—</w:t>
          </w:r>
        </w:p>
      </w:docPartBody>
    </w:docPart>
    <w:docPart>
      <w:docPartPr>
        <w:name w:val="3B341C2700894751ADF0AD95C9178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3FFD5-E9EE-4768-9961-8806730C28A0}"/>
      </w:docPartPr>
      <w:docPartBody>
        <w:p w:rsidR="00C00F83" w:rsidRDefault="0098714A">
          <w:pPr>
            <w:pStyle w:val="3B341C2700894751ADF0AD95C9178B55"/>
          </w:pPr>
          <w:r w:rsidRPr="001700F2">
            <w:t>COMMUNICATION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14A"/>
    <w:rsid w:val="0098714A"/>
    <w:rsid w:val="00A56045"/>
    <w:rsid w:val="00C00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2090BDCB09B426C9F747C70E243753C">
    <w:name w:val="92090BDCB09B426C9F747C70E243753C"/>
  </w:style>
  <w:style w:type="paragraph" w:customStyle="1" w:styleId="7C6DC276171A48689784412A176CA951">
    <w:name w:val="7C6DC276171A48689784412A176CA951"/>
  </w:style>
  <w:style w:type="character" w:customStyle="1" w:styleId="Accent">
    <w:name w:val="Accent"/>
    <w:basedOn w:val="DefaultParagraphFont"/>
    <w:uiPriority w:val="1"/>
    <w:qFormat/>
    <w:rPr>
      <w:color w:val="833C0B" w:themeColor="accent2" w:themeShade="80"/>
    </w:rPr>
  </w:style>
  <w:style w:type="paragraph" w:customStyle="1" w:styleId="9FF507E5540C40F3ACBF042F9AFC834E">
    <w:name w:val="9FF507E5540C40F3ACBF042F9AFC834E"/>
  </w:style>
  <w:style w:type="paragraph" w:customStyle="1" w:styleId="46F3D33103E44CF88285A6CD48083752">
    <w:name w:val="46F3D33103E44CF88285A6CD48083752"/>
  </w:style>
  <w:style w:type="paragraph" w:customStyle="1" w:styleId="A71661DF997B42D692258F16D837DCAB">
    <w:name w:val="A71661DF997B42D692258F16D837DCAB"/>
  </w:style>
  <w:style w:type="paragraph" w:customStyle="1" w:styleId="53F084312985430A883B2B3528986621">
    <w:name w:val="53F084312985430A883B2B3528986621"/>
  </w:style>
  <w:style w:type="paragraph" w:customStyle="1" w:styleId="3B341C2700894751ADF0AD95C9178B55">
    <w:name w:val="3B341C2700894751ADF0AD95C9178B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</Template>
  <TotalTime>0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2022-08-13T04:39:00Z</dcterms:created>
  <dcterms:modified xsi:type="dcterms:W3CDTF">2022-08-13T04:39:00Z</dcterms:modified>
</cp:coreProperties>
</file>